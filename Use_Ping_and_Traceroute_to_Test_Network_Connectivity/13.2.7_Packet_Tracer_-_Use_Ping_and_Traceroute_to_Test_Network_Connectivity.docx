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D7A8" w14:textId="77777777" w:rsidR="004D36D7" w:rsidRPr="00FD4A68" w:rsidRDefault="0035381C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5D27F05E" w:rsidR="002E0346" w:rsidRPr="00B906E8" w:rsidRDefault="00B906E8" w:rsidP="005939AB">
            <w:pPr>
              <w:pStyle w:val="ConfigWindow"/>
              <w:rPr>
                <w:i w:val="0"/>
                <w:color w:val="000000" w:themeColor="text1"/>
                <w:sz w:val="20"/>
                <w:szCs w:val="20"/>
              </w:rPr>
            </w:pPr>
            <w:r w:rsidRPr="00B906E8">
              <w:rPr>
                <w:i w:val="0"/>
                <w:color w:val="000000" w:themeColor="text1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4EE7A026" w:rsidR="002E0346" w:rsidRPr="005939AB" w:rsidRDefault="00B906E8" w:rsidP="005939AB">
            <w:pPr>
              <w:pStyle w:val="ConfigWindow"/>
            </w:pPr>
            <w:r>
              <w:rPr>
                <w:i w:val="0"/>
                <w:color w:val="000000" w:themeColor="text1"/>
                <w:sz w:val="20"/>
                <w:szCs w:val="20"/>
              </w:rPr>
              <w:t>255.255.255.224</w:t>
            </w:r>
            <w:r w:rsidR="002E0346" w:rsidRPr="00B906E8">
              <w:rPr>
                <w:sz w:val="20"/>
                <w:szCs w:val="20"/>
              </w:rPr>
              <w:t>ank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5BD65EB7" w:rsidR="002E0346" w:rsidRPr="00B906E8" w:rsidRDefault="00B906E8" w:rsidP="005939AB">
            <w:pPr>
              <w:pStyle w:val="ConfigWindow"/>
              <w:rPr>
                <w:i w:val="0"/>
                <w:color w:val="000000" w:themeColor="text1"/>
                <w:sz w:val="20"/>
                <w:szCs w:val="20"/>
              </w:rPr>
            </w:pPr>
            <w:r>
              <w:rPr>
                <w:i w:val="0"/>
                <w:color w:val="000000" w:themeColor="text1"/>
                <w:sz w:val="20"/>
                <w:szCs w:val="20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3B30E62C" w:rsidR="002E0346" w:rsidRPr="001E3F4F" w:rsidRDefault="001E3F4F" w:rsidP="00713283">
            <w:pPr>
              <w:pStyle w:val="ConfigWindow"/>
              <w:rPr>
                <w:i w:val="0"/>
                <w:color w:val="000000" w:themeColor="text1"/>
                <w:sz w:val="20"/>
                <w:szCs w:val="20"/>
              </w:rPr>
            </w:pPr>
            <w:r w:rsidRPr="001E3F4F">
              <w:rPr>
                <w:i w:val="0"/>
                <w:color w:val="000000" w:themeColor="text1"/>
                <w:sz w:val="20"/>
                <w:szCs w:val="20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6E974127" w:rsidR="002E0346" w:rsidRPr="001E3F4F" w:rsidRDefault="001E3F4F" w:rsidP="005939AB">
            <w:pPr>
              <w:pStyle w:val="ConfigWindow"/>
              <w:rPr>
                <w:i w:val="0"/>
                <w:sz w:val="20"/>
                <w:szCs w:val="20"/>
              </w:rPr>
            </w:pPr>
            <w:r w:rsidRPr="001E3F4F">
              <w:rPr>
                <w:i w:val="0"/>
                <w:color w:val="000000" w:themeColor="text1"/>
                <w:sz w:val="20"/>
                <w:szCs w:val="20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0A34AE29" w:rsidR="002E0346" w:rsidRPr="005939AB" w:rsidRDefault="00713283" w:rsidP="005939AB">
            <w:pPr>
              <w:pStyle w:val="ConfigWindow"/>
            </w:pPr>
            <w:r w:rsidRPr="005939AB">
              <w:t>blank</w:t>
            </w:r>
            <w:r w:rsidRPr="00713283">
              <w:rPr>
                <w:i w:val="0"/>
                <w:color w:val="000000" w:themeColor="text1"/>
                <w:sz w:val="20"/>
                <w:szCs w:val="20"/>
              </w:rPr>
              <w:t>10.10.1.18</w:t>
            </w:r>
            <w:r>
              <w:rPr>
                <w:i w:val="0"/>
                <w:color w:val="000000" w:themeColor="text1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62C40E8B" w:rsidR="002E0346" w:rsidRPr="005939AB" w:rsidRDefault="002E0346" w:rsidP="005939AB">
            <w:pPr>
              <w:pStyle w:val="ConfigWindow"/>
            </w:pPr>
            <w:r w:rsidRPr="005939AB">
              <w:t>blank</w:t>
            </w:r>
            <w:r w:rsidR="00713283">
              <w:rPr>
                <w:i w:val="0"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652E745B" w:rsidR="002E0346" w:rsidRPr="005939AB" w:rsidRDefault="002E0346" w:rsidP="005939AB">
            <w:pPr>
              <w:pStyle w:val="ConfigWindow"/>
            </w:pPr>
            <w:r w:rsidRPr="005939AB">
              <w:t>blank</w:t>
            </w:r>
            <w:r w:rsidR="00713283" w:rsidRPr="00713283">
              <w:rPr>
                <w:i w:val="0"/>
                <w:color w:val="000000" w:themeColor="text1"/>
                <w:sz w:val="20"/>
                <w:szCs w:val="20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01DE96BD" w:rsidR="002E0346" w:rsidRPr="00C5777E" w:rsidRDefault="00C5777E" w:rsidP="005939AB">
            <w:pPr>
              <w:pStyle w:val="ConfigWindow"/>
              <w:rPr>
                <w:i w:val="0"/>
                <w:color w:val="000000" w:themeColor="text1"/>
                <w:sz w:val="20"/>
                <w:szCs w:val="20"/>
              </w:rPr>
            </w:pPr>
            <w:r w:rsidRPr="00C5777E">
              <w:rPr>
                <w:i w:val="0"/>
                <w:color w:val="000000" w:themeColor="text1"/>
                <w:sz w:val="20"/>
                <w:szCs w:val="20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77D24364" w:rsidR="002E0346" w:rsidRPr="00212973" w:rsidRDefault="00212973" w:rsidP="005939AB">
            <w:pPr>
              <w:pStyle w:val="ConfigWindow"/>
              <w:rPr>
                <w:i w:val="0"/>
                <w:sz w:val="20"/>
                <w:szCs w:val="20"/>
              </w:rPr>
            </w:pPr>
            <w:r w:rsidRPr="00212973">
              <w:rPr>
                <w:i w:val="0"/>
                <w:color w:val="000000" w:themeColor="text1"/>
                <w:sz w:val="20"/>
                <w:szCs w:val="20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35555CFB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6DCCBCC" w14:textId="15D9DE83" w:rsidR="00713283" w:rsidRPr="00713283" w:rsidRDefault="00713283" w:rsidP="0093296A">
      <w:pPr>
        <w:pStyle w:val="BodyTextL50"/>
        <w:spacing w:before="0"/>
        <w:rPr>
          <w:b/>
        </w:rPr>
      </w:pPr>
      <w:r>
        <w:rPr>
          <w:b/>
        </w:rPr>
        <w:t>Ans. 10.10.1.97</w:t>
      </w:r>
    </w:p>
    <w:p w14:paraId="2DA3ECFA" w14:textId="77777777" w:rsidR="0093296A" w:rsidRDefault="0093296A" w:rsidP="0093296A">
      <w:pPr>
        <w:pStyle w:val="AnswerLineL50"/>
      </w:pPr>
      <w:r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7BE92641" w14:textId="77777777" w:rsidR="00713283" w:rsidRDefault="00713283" w:rsidP="0093296A">
      <w:pPr>
        <w:pStyle w:val="AnswerLineL50"/>
        <w:rPr>
          <w:i w:val="0"/>
          <w:color w:val="auto"/>
        </w:rPr>
      </w:pPr>
      <w:r>
        <w:rPr>
          <w:i w:val="0"/>
          <w:color w:val="auto"/>
        </w:rPr>
        <w:t>Ans. 10.10.1.17</w:t>
      </w:r>
    </w:p>
    <w:p w14:paraId="4DB0D2F3" w14:textId="5386F81C" w:rsidR="0093296A" w:rsidRDefault="0093296A" w:rsidP="0093296A">
      <w:pPr>
        <w:pStyle w:val="AnswerLineL50"/>
      </w:pPr>
      <w:r w:rsidRPr="00713283">
        <w:rPr>
          <w:i w:val="0"/>
        </w:rPr>
        <w:t>pe</w:t>
      </w:r>
      <w:r>
        <w:t xml:space="preserve">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20293610" w14:textId="293AAD3D" w:rsidR="004E22A3" w:rsidRPr="00713283" w:rsidRDefault="00E31A44" w:rsidP="004E22A3">
      <w:pPr>
        <w:pStyle w:val="BodyTextL50"/>
        <w:spacing w:before="0"/>
        <w:rPr>
          <w:b/>
        </w:rPr>
      </w:pPr>
      <w:r>
        <w:t>What is the other?</w:t>
      </w:r>
      <w:r w:rsidR="004E22A3" w:rsidRPr="004E22A3">
        <w:rPr>
          <w:b/>
        </w:rPr>
        <w:t xml:space="preserve"> </w:t>
      </w:r>
    </w:p>
    <w:p w14:paraId="680BD6C2" w14:textId="77777777" w:rsidR="004E22A3" w:rsidRDefault="004E22A3" w:rsidP="004E22A3">
      <w:pPr>
        <w:pStyle w:val="AnswerLineL50"/>
      </w:pPr>
      <w:r>
        <w:t>Type your answers here.</w:t>
      </w:r>
    </w:p>
    <w:p w14:paraId="6F1B1A37" w14:textId="3A6D94E2" w:rsidR="0093296A" w:rsidRDefault="0093296A" w:rsidP="0093296A">
      <w:pPr>
        <w:pStyle w:val="BodyTextL50"/>
        <w:spacing w:before="0"/>
      </w:pPr>
    </w:p>
    <w:p w14:paraId="3C6A98FA" w14:textId="3EA3776C" w:rsidR="0093296A" w:rsidRDefault="00713283" w:rsidP="004E22A3">
      <w:pPr>
        <w:pStyle w:val="BodyTextL50"/>
        <w:spacing w:before="0"/>
      </w:pPr>
      <w:r w:rsidRPr="00713283">
        <w:rPr>
          <w:b/>
        </w:rPr>
        <w:t xml:space="preserve">Ans. </w:t>
      </w:r>
      <w:r w:rsidRPr="00713283">
        <w:rPr>
          <w:b/>
        </w:rPr>
        <w:t>10.10.1.6</w:t>
      </w:r>
      <w:r w:rsidR="00E31A44">
        <w:t xml:space="preserve">Enter the </w:t>
      </w:r>
      <w:r w:rsidR="00E31A44">
        <w:rPr>
          <w:b/>
        </w:rPr>
        <w:t xml:space="preserve">show </w:t>
      </w:r>
      <w:proofErr w:type="spellStart"/>
      <w:r w:rsidR="00E31A44">
        <w:rPr>
          <w:b/>
        </w:rPr>
        <w:t>ip</w:t>
      </w:r>
      <w:proofErr w:type="spellEnd"/>
      <w:r w:rsidR="00E31A44">
        <w:rPr>
          <w:b/>
        </w:rPr>
        <w:t xml:space="preserve"> route</w:t>
      </w:r>
      <w:r w:rsidR="00E31A44">
        <w:t xml:space="preserve"> command to list the networks to which the router is connected. Note that there are two networks connected to the </w:t>
      </w:r>
      <w:r w:rsidR="00E31A44" w:rsidRPr="00301122">
        <w:rPr>
          <w:b/>
        </w:rPr>
        <w:t>Serial0/</w:t>
      </w:r>
      <w:r w:rsidR="00E31A44">
        <w:rPr>
          <w:b/>
        </w:rPr>
        <w:t>0/1</w:t>
      </w:r>
      <w:r w:rsidR="00E31A44"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7B0426A0" w:rsidR="0093296A" w:rsidRDefault="0093296A" w:rsidP="0093296A">
      <w:pPr>
        <w:pStyle w:val="BodyTextL50"/>
      </w:pPr>
      <w:r>
        <w:t>Type your answers here.</w:t>
      </w:r>
    </w:p>
    <w:p w14:paraId="694ABF09" w14:textId="721F8839" w:rsidR="001D7AB6" w:rsidRDefault="001D7AB6" w:rsidP="0093296A">
      <w:pPr>
        <w:pStyle w:val="BodyTextL50"/>
        <w:rPr>
          <w:b/>
        </w:rPr>
      </w:pPr>
      <w:r w:rsidRPr="00A11E3D">
        <w:rPr>
          <w:b/>
        </w:rPr>
        <w:t xml:space="preserve">Ans. </w:t>
      </w:r>
      <w:r w:rsidR="00A11E3D" w:rsidRPr="00A11E3D">
        <w:rPr>
          <w:b/>
        </w:rPr>
        <w:t>10.10.1.4/30 and 10.10.1.6/32</w:t>
      </w:r>
    </w:p>
    <w:p w14:paraId="3EB9DFBA" w14:textId="77777777" w:rsidR="00A11E3D" w:rsidRPr="00A11E3D" w:rsidRDefault="00A11E3D" w:rsidP="0093296A">
      <w:pPr>
        <w:pStyle w:val="BodyTextL50"/>
        <w:rPr>
          <w:b/>
        </w:rPr>
      </w:pP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347EC58A" w:rsidR="0093296A" w:rsidRDefault="00A11E3D" w:rsidP="0093296A">
      <w:pPr>
        <w:pStyle w:val="AnswerLineL50"/>
      </w:pPr>
      <w:r w:rsidRPr="00A11E3D">
        <w:rPr>
          <w:i w:val="0"/>
          <w:color w:val="000000" w:themeColor="text1"/>
        </w:rPr>
        <w:t xml:space="preserve">Ans. </w:t>
      </w:r>
      <w:r w:rsidRPr="00A11E3D">
        <w:rPr>
          <w:i w:val="0"/>
          <w:color w:val="000000" w:themeColor="text1"/>
        </w:rPr>
        <w:t>The other IPv4 address on R3 is: 10.10.1.10, the two networks are: 10.10.1.8/30, 10.10.1.10/32</w:t>
      </w:r>
      <w:r w:rsidR="0093296A" w:rsidRPr="00A11E3D">
        <w:rPr>
          <w:i w:val="0"/>
          <w:color w:val="000000" w:themeColor="text1"/>
        </w:rPr>
        <w:t xml:space="preserve">r </w:t>
      </w:r>
      <w:r w:rsidR="0093296A">
        <w:t>answers here.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lastRenderedPageBreak/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6DF24CB0" w14:textId="77777777" w:rsidR="0085147E" w:rsidRDefault="005E342C" w:rsidP="0093296A">
      <w:pPr>
        <w:pStyle w:val="AnswerLineL50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Ans. </w:t>
      </w:r>
      <w:r w:rsidR="0085147E">
        <w:rPr>
          <w:i w:val="0"/>
          <w:color w:val="000000" w:themeColor="text1"/>
        </w:rPr>
        <w:t>Serial0/0/0 10.10.1.2</w:t>
      </w:r>
    </w:p>
    <w:p w14:paraId="412D0403" w14:textId="4472E429" w:rsidR="0093296A" w:rsidRDefault="0085147E" w:rsidP="0085147E">
      <w:pPr>
        <w:pStyle w:val="AnswerLineL50"/>
      </w:pPr>
      <w:r>
        <w:rPr>
          <w:i w:val="0"/>
          <w:color w:val="000000" w:themeColor="text1"/>
        </w:rPr>
        <w:t xml:space="preserve">          Serial0/0/1 10.10.1.9</w:t>
      </w:r>
      <w:r w:rsidR="0093296A">
        <w:t>Type your addresses here.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1F0C35D9" w:rsidR="00290231" w:rsidRDefault="005E342C" w:rsidP="00290231">
      <w:pPr>
        <w:pStyle w:val="AnswerLineL50"/>
      </w:pPr>
      <w:r>
        <w:rPr>
          <w:i w:val="0"/>
          <w:color w:val="000000" w:themeColor="text1"/>
        </w:rPr>
        <w:t xml:space="preserve">Ans. </w:t>
      </w:r>
      <w:r w:rsidRPr="005E342C">
        <w:rPr>
          <w:i w:val="0"/>
          <w:color w:val="000000" w:themeColor="text1"/>
        </w:rPr>
        <w:t>The IPv4 Address of the Serial0/0/0 interface of R2 is incorrect</w:t>
      </w:r>
      <w:r w:rsidRPr="005E342C">
        <w:rPr>
          <w:color w:val="000000" w:themeColor="text1"/>
        </w:rPr>
        <w:t xml:space="preserve"> </w:t>
      </w:r>
      <w:r w:rsidR="00290231">
        <w:t>your answers here.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4C3A5A29" w:rsidR="00290231" w:rsidRPr="00EC05D8" w:rsidRDefault="00EC05D8" w:rsidP="00290231">
      <w:pPr>
        <w:pStyle w:val="BodyTextL50"/>
        <w:rPr>
          <w:b/>
        </w:rPr>
      </w:pPr>
      <w:r w:rsidRPr="00EC05D8">
        <w:rPr>
          <w:b/>
        </w:rPr>
        <w:t xml:space="preserve">Ans. </w:t>
      </w:r>
      <w:r w:rsidRPr="00EC05D8">
        <w:rPr>
          <w:b/>
        </w:rPr>
        <w:t>The S0/0/0 interface of Router-2 needs to be updated to the given IP Address of 10.10.1.5 from 10.10.1.2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09D342E4" w14:textId="7B8A1313" w:rsidR="00EC05D8" w:rsidRPr="002316BC" w:rsidRDefault="00EC05D8" w:rsidP="00EC05D8">
      <w:pPr>
        <w:pStyle w:val="BodyTextL50"/>
        <w:spacing w:before="0"/>
        <w:rPr>
          <w:b/>
        </w:rPr>
      </w:pPr>
      <w:r w:rsidRPr="002316BC">
        <w:rPr>
          <w:b/>
        </w:rPr>
        <w:t xml:space="preserve">Ans: Yes, the problem is resolved now since the pings are successful. </w:t>
      </w:r>
    </w:p>
    <w:p w14:paraId="1C5388C7" w14:textId="71DB6C36" w:rsidR="00290231" w:rsidRDefault="00290231" w:rsidP="00EC05D8">
      <w:pPr>
        <w:pStyle w:val="AnswerLineL50"/>
        <w:ind w:left="0"/>
      </w:pPr>
      <w:r>
        <w:t>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5C5FC4CF" w:rsidR="00E34EBE" w:rsidRDefault="002A245C" w:rsidP="00E34EBE">
      <w:pPr>
        <w:pStyle w:val="AnswerLineL50"/>
      </w:pPr>
      <w:r>
        <w:rPr>
          <w:i w:val="0"/>
          <w:color w:val="000000" w:themeColor="text1"/>
        </w:rPr>
        <w:t>Ans. 2001:DB8:1:3::2</w:t>
      </w:r>
      <w:r w:rsidR="00E34EBE">
        <w:t xml:space="preserve"> your answers here.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lastRenderedPageBreak/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BD5F51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36FEAE6C" w14:textId="3E3E8AAB" w:rsidR="00580C2B" w:rsidRPr="00580C2B" w:rsidRDefault="00580C2B" w:rsidP="00E34EBE">
      <w:pPr>
        <w:pStyle w:val="BodyTextL50"/>
        <w:spacing w:before="0"/>
        <w:rPr>
          <w:b/>
        </w:rPr>
      </w:pPr>
      <w:r w:rsidRPr="00580C2B">
        <w:rPr>
          <w:b/>
        </w:rPr>
        <w:t>Ans. No IPV6 was found.</w:t>
      </w:r>
    </w:p>
    <w:p w14:paraId="7A644D34" w14:textId="77777777" w:rsidR="00E34EBE" w:rsidRDefault="00E34EBE" w:rsidP="00E34EBE">
      <w:pPr>
        <w:pStyle w:val="AnswerLineL50"/>
      </w:pPr>
      <w:r>
        <w:t>Type your answers 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167EF6AF" w:rsidR="00E34EBE" w:rsidRDefault="00580C2B" w:rsidP="00E34EBE">
      <w:pPr>
        <w:pStyle w:val="AnswerLineL50"/>
      </w:pPr>
      <w:r w:rsidRPr="00580C2B">
        <w:rPr>
          <w:i w:val="0"/>
          <w:color w:val="000000" w:themeColor="text1"/>
        </w:rPr>
        <w:t>Ans. Yes.</w:t>
      </w:r>
      <w:r w:rsidR="00E34EBE" w:rsidRPr="00580C2B">
        <w:rPr>
          <w:color w:val="000000" w:themeColor="text1"/>
        </w:rPr>
        <w:t xml:space="preserve"> </w:t>
      </w:r>
      <w:r w:rsidR="00E34EBE">
        <w:t>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23972BE1" w14:textId="07DBFDF1" w:rsidR="00D06539" w:rsidRPr="00D06539" w:rsidRDefault="00D06539" w:rsidP="00D06539">
      <w:pPr>
        <w:pStyle w:val="BodyTextL50"/>
        <w:spacing w:before="0"/>
        <w:rPr>
          <w:b/>
        </w:rPr>
      </w:pPr>
      <w:r w:rsidRPr="00D06539">
        <w:rPr>
          <w:b/>
        </w:rPr>
        <w:t xml:space="preserve">Ans. </w:t>
      </w:r>
      <w:r w:rsidRPr="00D06539">
        <w:rPr>
          <w:b/>
        </w:rPr>
        <w:t xml:space="preserve">PC4’s default gateway address was </w:t>
      </w:r>
      <w:proofErr w:type="gramStart"/>
      <w:r w:rsidRPr="00D06539">
        <w:rPr>
          <w:b/>
        </w:rPr>
        <w:t>incorrect</w:t>
      </w:r>
      <w:r>
        <w:rPr>
          <w:b/>
        </w:rPr>
        <w:t>,</w:t>
      </w:r>
      <w:proofErr w:type="gramEnd"/>
      <w:r w:rsidRPr="00D06539">
        <w:rPr>
          <w:b/>
        </w:rPr>
        <w:t xml:space="preserve"> it did not match with the default gateway of R3.</w:t>
      </w:r>
    </w:p>
    <w:p w14:paraId="58B71421" w14:textId="49E04581" w:rsidR="00D06539" w:rsidRDefault="00D06539" w:rsidP="00E34EBE">
      <w:pPr>
        <w:pStyle w:val="BodyTextL50"/>
      </w:pPr>
    </w:p>
    <w:p w14:paraId="47903CC1" w14:textId="556D2F29" w:rsidR="00E34EBE" w:rsidRDefault="00E31A44" w:rsidP="00E34EBE">
      <w:pPr>
        <w:pStyle w:val="BodyTextL50"/>
      </w:pPr>
      <w:r>
        <w:t>What solution would you propose to correct the problem?</w:t>
      </w:r>
    </w:p>
    <w:p w14:paraId="165A8D4D" w14:textId="54D11175" w:rsidR="00D06539" w:rsidRPr="00D06539" w:rsidRDefault="00D06539" w:rsidP="00D06539">
      <w:pPr>
        <w:pStyle w:val="BodyTextL50"/>
        <w:spacing w:before="0"/>
        <w:rPr>
          <w:b/>
        </w:rPr>
      </w:pPr>
      <w:r w:rsidRPr="00D06539">
        <w:rPr>
          <w:b/>
        </w:rPr>
        <w:t xml:space="preserve">Ans. We have to update PC4’s default gateway address using the IP Configuration, and change it to R3’s s0/0/1 address, </w:t>
      </w:r>
      <w:proofErr w:type="spellStart"/>
      <w:r w:rsidRPr="00D06539">
        <w:rPr>
          <w:b/>
        </w:rPr>
        <w:t>i.e</w:t>
      </w:r>
      <w:proofErr w:type="spellEnd"/>
      <w:r w:rsidRPr="00D06539">
        <w:rPr>
          <w:b/>
        </w:rPr>
        <w:t xml:space="preserve"> the value should be FE80::3.</w:t>
      </w:r>
    </w:p>
    <w:p w14:paraId="0377A271" w14:textId="77777777" w:rsidR="00E34EBE" w:rsidRDefault="00E34EBE" w:rsidP="00E34EBE">
      <w:pPr>
        <w:pStyle w:val="AnswerLineL50"/>
      </w:pPr>
      <w:r>
        <w:t>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  <w:bookmarkStart w:id="0" w:name="_GoBack"/>
      <w:bookmarkEnd w:id="0"/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6AA509DA" w:rsidR="00E34EBE" w:rsidRDefault="00D06539" w:rsidP="002E0346">
      <w:pPr>
        <w:pStyle w:val="AnswerLineL25"/>
      </w:pPr>
      <w:r>
        <w:rPr>
          <w:color w:val="000000" w:themeColor="text1"/>
        </w:rPr>
        <w:t xml:space="preserve">     </w:t>
      </w:r>
      <w:proofErr w:type="spellStart"/>
      <w:r w:rsidRPr="00D06539">
        <w:rPr>
          <w:i w:val="0"/>
          <w:color w:val="000000" w:themeColor="text1"/>
        </w:rPr>
        <w:t>Ans.Yes</w:t>
      </w:r>
      <w:proofErr w:type="spellEnd"/>
      <w:r w:rsidR="00E34EBE" w:rsidRPr="00D06539">
        <w:rPr>
          <w:color w:val="000000" w:themeColor="text1"/>
        </w:rPr>
        <w:t xml:space="preserve"> </w:t>
      </w:r>
      <w:r w:rsidR="00E34EBE">
        <w:t>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05629" w14:textId="77777777" w:rsidR="0035381C" w:rsidRDefault="0035381C" w:rsidP="00710659">
      <w:pPr>
        <w:spacing w:after="0" w:line="240" w:lineRule="auto"/>
      </w:pPr>
      <w:r>
        <w:separator/>
      </w:r>
    </w:p>
    <w:p w14:paraId="7EF63D41" w14:textId="77777777" w:rsidR="0035381C" w:rsidRDefault="0035381C"/>
  </w:endnote>
  <w:endnote w:type="continuationSeparator" w:id="0">
    <w:p w14:paraId="5031EDCB" w14:textId="77777777" w:rsidR="0035381C" w:rsidRDefault="0035381C" w:rsidP="00710659">
      <w:pPr>
        <w:spacing w:after="0" w:line="240" w:lineRule="auto"/>
      </w:pPr>
      <w:r>
        <w:continuationSeparator/>
      </w:r>
    </w:p>
    <w:p w14:paraId="267C5C90" w14:textId="77777777" w:rsidR="0035381C" w:rsidRDefault="003538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DD035" w14:textId="555C0F98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906E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E1DA" w14:textId="78BFD1E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906E8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29602" w14:textId="77777777" w:rsidR="0035381C" w:rsidRDefault="0035381C" w:rsidP="00710659">
      <w:pPr>
        <w:spacing w:after="0" w:line="240" w:lineRule="auto"/>
      </w:pPr>
      <w:r>
        <w:separator/>
      </w:r>
    </w:p>
    <w:p w14:paraId="0F01B3B4" w14:textId="77777777" w:rsidR="0035381C" w:rsidRDefault="0035381C"/>
  </w:footnote>
  <w:footnote w:type="continuationSeparator" w:id="0">
    <w:p w14:paraId="755C5DA2" w14:textId="77777777" w:rsidR="0035381C" w:rsidRDefault="0035381C" w:rsidP="00710659">
      <w:pPr>
        <w:spacing w:after="0" w:line="240" w:lineRule="auto"/>
      </w:pPr>
      <w:r>
        <w:continuationSeparator/>
      </w:r>
    </w:p>
    <w:p w14:paraId="73810363" w14:textId="77777777" w:rsidR="0035381C" w:rsidRDefault="003538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7AB6"/>
    <w:rsid w:val="001E0AB8"/>
    <w:rsid w:val="001E38E0"/>
    <w:rsid w:val="001E3F4F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2973"/>
    <w:rsid w:val="00215665"/>
    <w:rsid w:val="002163BB"/>
    <w:rsid w:val="0021792C"/>
    <w:rsid w:val="002240AB"/>
    <w:rsid w:val="00225E37"/>
    <w:rsid w:val="002316BC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245C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381C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22A3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C2B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342C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3283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147E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1E3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D768E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06E8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77E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6539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5D8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C30D28"/>
    <w:rsid w:val="00F73DCB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CE80CD-CB69-4041-9D17-31DFD9EC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93</TotalTime>
  <Pages>4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GIGABYTE</cp:lastModifiedBy>
  <cp:revision>18</cp:revision>
  <cp:lastPrinted>2019-12-03T20:38:00Z</cp:lastPrinted>
  <dcterms:created xsi:type="dcterms:W3CDTF">2019-11-27T20:46:00Z</dcterms:created>
  <dcterms:modified xsi:type="dcterms:W3CDTF">2022-03-25T14:48:00Z</dcterms:modified>
</cp:coreProperties>
</file>